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26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"/>
        <w:gridCol w:w="666"/>
        <w:gridCol w:w="666"/>
        <w:gridCol w:w="666"/>
        <w:gridCol w:w="279"/>
        <w:gridCol w:w="875"/>
        <w:gridCol w:w="4374"/>
      </w:tblGrid>
      <w:tr w:rsidR="00A14ADB" w:rsidTr="008817CE">
        <w:trPr>
          <w:trHeight w:val="1691"/>
        </w:trPr>
        <w:tc>
          <w:tcPr>
            <w:tcW w:w="0" w:type="auto"/>
            <w:gridSpan w:val="5"/>
            <w:vMerge w:val="restart"/>
          </w:tcPr>
          <w:p w:rsidR="00A14ADB" w:rsidRPr="00292E11" w:rsidRDefault="00A14ADB" w:rsidP="00A14ADB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1466850" cy="1939502"/>
                  <wp:effectExtent l="19050" t="0" r="0" b="0"/>
                  <wp:docPr id="2" name="Picture 10" descr="E:\Users\baohua\Desktop\large_4248j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Users\baohua\Desktop\large_4248j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939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:rsidR="00A14ADB" w:rsidRPr="001A3303" w:rsidRDefault="00A14ADB" w:rsidP="00A14ADB">
            <w:pPr>
              <w:rPr>
                <w:rFonts w:ascii="Lucida Handwriting" w:hAnsi="Lucida Handwriting"/>
                <w:b/>
                <w:sz w:val="20"/>
              </w:rPr>
            </w:pPr>
            <w:r w:rsidRPr="001A3303">
              <w:rPr>
                <w:rFonts w:ascii="Lucida Handwriting" w:hAnsi="Lucida Handwriting"/>
                <w:b/>
                <w:sz w:val="44"/>
              </w:rPr>
              <w:t>Baohua Yang</w:t>
            </w:r>
          </w:p>
          <w:p w:rsidR="00A14ADB" w:rsidRPr="00E22F48" w:rsidRDefault="008817CE" w:rsidP="00A14ADB">
            <w:pPr>
              <w:rPr>
                <w:rFonts w:ascii="Arial Narrow" w:eastAsia="DFPLungMen-B5" w:hAnsi="Arial Narrow" w:cs="Times New Roman"/>
                <w:i/>
                <w:sz w:val="22"/>
              </w:rPr>
            </w:pPr>
            <w:r w:rsidRPr="00E22F48">
              <w:rPr>
                <w:rFonts w:ascii="Arial Narrow" w:eastAsia="DFPLungMen-B5" w:hAnsi="Arial Narrow" w:cs="Times New Roman"/>
                <w:i/>
                <w:sz w:val="22"/>
              </w:rPr>
              <w:t>Ph.</w:t>
            </w:r>
            <w:r w:rsidR="00A14ADB" w:rsidRPr="00E22F48">
              <w:rPr>
                <w:rFonts w:ascii="Arial Narrow" w:eastAsia="DFPLungMen-B5" w:hAnsi="Arial Narrow" w:cs="Times New Roman"/>
                <w:i/>
                <w:sz w:val="22"/>
              </w:rPr>
              <w:t>D</w:t>
            </w:r>
            <w:r w:rsidRPr="00E22F48">
              <w:rPr>
                <w:rFonts w:ascii="Arial Narrow" w:eastAsia="DFPLungMen-B5" w:hAnsi="Arial Narrow" w:cs="Times New Roman"/>
                <w:i/>
                <w:sz w:val="22"/>
              </w:rPr>
              <w:t>.</w:t>
            </w:r>
            <w:r w:rsidR="00A14ADB" w:rsidRPr="00E22F48">
              <w:rPr>
                <w:rFonts w:ascii="Arial Narrow" w:eastAsia="DFPLungMen-B5" w:hAnsi="Arial Narrow" w:cs="Times New Roman"/>
                <w:i/>
                <w:sz w:val="22"/>
              </w:rPr>
              <w:t xml:space="preserve"> Candidate</w:t>
            </w:r>
          </w:p>
          <w:p w:rsidR="00A14ADB" w:rsidRPr="00E22F48" w:rsidRDefault="00A14ADB" w:rsidP="00A14ADB">
            <w:pPr>
              <w:rPr>
                <w:rFonts w:ascii="Arial Narrow" w:eastAsia="DFPLungMen-B5" w:hAnsi="Arial Narrow" w:cs="Times New Roman"/>
                <w:i/>
                <w:sz w:val="22"/>
              </w:rPr>
            </w:pPr>
            <w:r w:rsidRPr="00E22F48">
              <w:rPr>
                <w:rFonts w:ascii="Arial Narrow" w:eastAsia="DFPLungMen-B5" w:hAnsi="Arial Narrow" w:cs="Times New Roman"/>
                <w:i/>
                <w:sz w:val="22"/>
              </w:rPr>
              <w:t>Department of Automation</w:t>
            </w:r>
          </w:p>
          <w:p w:rsidR="00A14ADB" w:rsidRPr="00E22F48" w:rsidRDefault="00A14ADB" w:rsidP="00A14ADB">
            <w:pPr>
              <w:rPr>
                <w:rFonts w:ascii="Arial Narrow" w:eastAsia="DFPLungMen-B5" w:hAnsi="Arial Narrow" w:cs="Times New Roman"/>
                <w:i/>
                <w:sz w:val="22"/>
              </w:rPr>
            </w:pPr>
            <w:r w:rsidRPr="00E22F48">
              <w:rPr>
                <w:rFonts w:ascii="Arial Narrow" w:eastAsia="DFPLungMen-B5" w:hAnsi="Arial Narrow" w:cs="Times New Roman"/>
                <w:i/>
                <w:sz w:val="22"/>
              </w:rPr>
              <w:t>Tsinghua University</w:t>
            </w:r>
          </w:p>
          <w:p w:rsidR="00A14ADB" w:rsidRPr="00292E11" w:rsidRDefault="00A14ADB" w:rsidP="00A14ADB">
            <w:pPr>
              <w:rPr>
                <w:rFonts w:ascii="Cambria" w:hAnsi="Cambria"/>
              </w:rPr>
            </w:pPr>
          </w:p>
        </w:tc>
      </w:tr>
      <w:tr w:rsidR="00A14ADB" w:rsidTr="008817CE">
        <w:trPr>
          <w:trHeight w:val="165"/>
        </w:trPr>
        <w:tc>
          <w:tcPr>
            <w:tcW w:w="0" w:type="auto"/>
            <w:gridSpan w:val="5"/>
            <w:vMerge/>
          </w:tcPr>
          <w:p w:rsidR="00A14ADB" w:rsidRPr="00292E11" w:rsidRDefault="00A14ADB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叶根友毛笔行书" w:eastAsia="叶根友毛笔行书" w:hAnsi="Cambria" w:hint="eastAsia"/>
              </w:rPr>
            </w:pPr>
            <w:r w:rsidRPr="00E22F48">
              <w:rPr>
                <w:rFonts w:ascii="叶根友毛笔行书" w:eastAsia="叶根友毛笔行书" w:hAnsi="Cambria" w:hint="eastAsia"/>
                <w:u w:val="single"/>
              </w:rPr>
              <w:t>Office</w:t>
            </w:r>
            <w:r w:rsidRPr="00E22F48">
              <w:rPr>
                <w:rFonts w:ascii="叶根友毛笔行书" w:eastAsia="叶根友毛笔行书" w:hAnsi="Cambria" w:hint="eastAsia"/>
              </w:rPr>
              <w:t>:</w:t>
            </w: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MonoxSerifBoldItalic" w:eastAsia="华文隶书" w:hAnsi="MonoxSerifBoldItalic" w:cs="Microsoft Sans Serif"/>
              </w:rPr>
            </w:pPr>
            <w:r w:rsidRPr="00E22F48">
              <w:rPr>
                <w:rFonts w:ascii="MonoxSerifBoldItalic" w:eastAsia="华文隶书" w:hAnsi="MonoxSerifBoldItalic" w:cs="Microsoft Sans Serif"/>
              </w:rPr>
              <w:t>Room 3-421</w:t>
            </w:r>
          </w:p>
        </w:tc>
      </w:tr>
      <w:tr w:rsidR="00A14ADB" w:rsidTr="008817CE">
        <w:trPr>
          <w:trHeight w:val="132"/>
        </w:trPr>
        <w:tc>
          <w:tcPr>
            <w:tcW w:w="0" w:type="auto"/>
            <w:gridSpan w:val="5"/>
            <w:vMerge/>
          </w:tcPr>
          <w:p w:rsidR="00A14ADB" w:rsidRPr="00292E11" w:rsidRDefault="00A14ADB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叶根友毛笔行书" w:eastAsia="叶根友毛笔行书" w:hAnsi="Cambria" w:hint="eastAsia"/>
              </w:rPr>
            </w:pPr>
            <w:r w:rsidRPr="00E22F48">
              <w:rPr>
                <w:rFonts w:ascii="叶根友毛笔行书" w:eastAsia="叶根友毛笔行书" w:hAnsi="Cambria" w:hint="eastAsia"/>
                <w:u w:val="single"/>
              </w:rPr>
              <w:t>Addr</w:t>
            </w:r>
            <w:r w:rsidRPr="00E22F48">
              <w:rPr>
                <w:rFonts w:ascii="叶根友毛笔行书" w:eastAsia="叶根友毛笔行书" w:hAnsi="Cambria" w:hint="eastAsia"/>
              </w:rPr>
              <w:t>:</w:t>
            </w: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MonoxSerifBoldItalic" w:eastAsia="华文隶书" w:hAnsi="MonoxSerifBoldItalic" w:cs="Microsoft Sans Serif"/>
              </w:rPr>
            </w:pPr>
            <w:r w:rsidRPr="00E22F48">
              <w:rPr>
                <w:rFonts w:ascii="MonoxSerifBoldItalic" w:eastAsia="华文隶书" w:hAnsi="MonoxSerifBoldItalic" w:cs="Microsoft Sans Serif"/>
              </w:rPr>
              <w:t xml:space="preserve">FIT Building, Tsinghua </w:t>
            </w:r>
            <w:r w:rsidR="005A43BA" w:rsidRPr="00E22F48">
              <w:rPr>
                <w:rFonts w:ascii="MonoxSerifBoldItalic" w:eastAsia="华文隶书" w:hAnsi="MonoxSerifBoldItalic" w:cs="Microsoft Sans Serif"/>
              </w:rPr>
              <w:t>University</w:t>
            </w:r>
          </w:p>
        </w:tc>
      </w:tr>
      <w:tr w:rsidR="00A14ADB" w:rsidTr="008817CE">
        <w:trPr>
          <w:trHeight w:val="132"/>
        </w:trPr>
        <w:tc>
          <w:tcPr>
            <w:tcW w:w="0" w:type="auto"/>
            <w:gridSpan w:val="5"/>
            <w:vMerge/>
          </w:tcPr>
          <w:p w:rsidR="00A14ADB" w:rsidRPr="00292E11" w:rsidRDefault="00A14ADB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叶根友毛笔行书" w:eastAsia="叶根友毛笔行书" w:hAnsi="Cambria" w:hint="eastAsia"/>
              </w:rPr>
            </w:pP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MonoxSerifBoldItalic" w:eastAsia="华文隶书" w:hAnsi="MonoxSerifBoldItalic" w:cs="Microsoft Sans Serif"/>
              </w:rPr>
            </w:pPr>
            <w:r w:rsidRPr="00E22F48">
              <w:rPr>
                <w:rFonts w:ascii="MonoxSerifBoldItalic" w:eastAsia="华文隶书" w:hAnsi="MonoxSerifBoldItalic" w:cs="Microsoft Sans Serif"/>
              </w:rPr>
              <w:t>Beijing, China, 100084</w:t>
            </w:r>
          </w:p>
        </w:tc>
      </w:tr>
      <w:tr w:rsidR="00A14ADB" w:rsidTr="008817CE">
        <w:trPr>
          <w:trHeight w:val="118"/>
        </w:trPr>
        <w:tc>
          <w:tcPr>
            <w:tcW w:w="0" w:type="auto"/>
            <w:gridSpan w:val="5"/>
            <w:vMerge/>
          </w:tcPr>
          <w:p w:rsidR="00A14ADB" w:rsidRPr="00292E11" w:rsidRDefault="00A14ADB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叶根友毛笔行书" w:eastAsia="叶根友毛笔行书" w:hAnsi="Cambria" w:hint="eastAsia"/>
              </w:rPr>
            </w:pPr>
            <w:r w:rsidRPr="00E22F48">
              <w:rPr>
                <w:rFonts w:ascii="叶根友毛笔行书" w:eastAsia="叶根友毛笔行书" w:hAnsi="Cambria" w:hint="eastAsia"/>
                <w:u w:val="single"/>
              </w:rPr>
              <w:t>Phone</w:t>
            </w:r>
            <w:r w:rsidRPr="00E22F48">
              <w:rPr>
                <w:rFonts w:ascii="叶根友毛笔行书" w:eastAsia="叶根友毛笔行书" w:hAnsi="Cambria" w:hint="eastAsia"/>
              </w:rPr>
              <w:t>:</w:t>
            </w:r>
          </w:p>
        </w:tc>
        <w:tc>
          <w:tcPr>
            <w:tcW w:w="0" w:type="auto"/>
          </w:tcPr>
          <w:p w:rsidR="00A14ADB" w:rsidRPr="00E22F48" w:rsidRDefault="00A14ADB" w:rsidP="00A14ADB">
            <w:pPr>
              <w:keepNext/>
              <w:rPr>
                <w:rFonts w:ascii="MonoxSerifBoldItalic" w:eastAsia="华文隶书" w:hAnsi="MonoxSerifBoldItalic" w:cs="Microsoft Sans Serif"/>
              </w:rPr>
            </w:pPr>
            <w:r w:rsidRPr="00E22F48">
              <w:rPr>
                <w:rFonts w:ascii="MonoxSerifBoldItalic" w:eastAsia="华文隶书" w:hAnsi="MonoxSerifBoldItalic" w:cs="Microsoft Sans Serif"/>
              </w:rPr>
              <w:t>(86-10) 6277-2656</w:t>
            </w:r>
          </w:p>
        </w:tc>
      </w:tr>
      <w:tr w:rsidR="00425D48" w:rsidTr="008817CE">
        <w:trPr>
          <w:trHeight w:val="180"/>
        </w:trPr>
        <w:tc>
          <w:tcPr>
            <w:tcW w:w="0" w:type="auto"/>
            <w:vMerge w:val="restart"/>
            <w:vAlign w:val="center"/>
          </w:tcPr>
          <w:p w:rsidR="00581063" w:rsidRPr="00670BD7" w:rsidRDefault="00581063" w:rsidP="00581063">
            <w:pPr>
              <w:jc w:val="center"/>
              <w:rPr>
                <w:rFonts w:ascii="Harlow Solid Italic" w:eastAsia="楷体" w:hAnsi="Harlow Solid Italic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81063" w:rsidRPr="00670BD7" w:rsidRDefault="00670BD7" w:rsidP="00581063">
            <w:pPr>
              <w:jc w:val="center"/>
              <w:rPr>
                <w:rFonts w:ascii="Harlow Solid Italic" w:eastAsia="楷体" w:hAnsi="Harlow Solid Italic"/>
              </w:rPr>
            </w:pPr>
            <w:r>
              <w:rPr>
                <w:noProof/>
              </w:rPr>
              <w:drawing>
                <wp:inline distT="0" distB="0" distL="0" distR="0">
                  <wp:extent cx="180000" cy="180000"/>
                  <wp:effectExtent l="19050" t="0" r="0" b="0"/>
                  <wp:docPr id="11" name="Picture 11" descr="http://www.internationalscientific.org/CharacterImages/Seal/S00000/s04000/s04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nternationalscientific.org/CharacterImages/Seal/S00000/s04000/s04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581063" w:rsidRPr="00670BD7" w:rsidRDefault="00670BD7" w:rsidP="00581063">
            <w:pPr>
              <w:jc w:val="center"/>
              <w:rPr>
                <w:rFonts w:ascii="Harlow Solid Italic" w:eastAsia="楷体" w:hAnsi="Harlow Solid Italic"/>
              </w:rPr>
            </w:pPr>
            <w:r>
              <w:rPr>
                <w:noProof/>
              </w:rPr>
              <w:drawing>
                <wp:inline distT="0" distB="0" distL="0" distR="0">
                  <wp:extent cx="180000" cy="180000"/>
                  <wp:effectExtent l="19050" t="0" r="0" b="0"/>
                  <wp:docPr id="14" name="Picture 14" descr="http://www.chineseetymology.org/CharacterImages/Lst/L30000/l34900/L349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chineseetymology.org/CharacterImages/Lst/L30000/l34900/L349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581063" w:rsidRPr="00670BD7" w:rsidRDefault="00670BD7" w:rsidP="00581063">
            <w:pPr>
              <w:jc w:val="center"/>
              <w:rPr>
                <w:rFonts w:ascii="Harlow Solid Italic" w:eastAsia="楷体" w:hAnsi="Harlow Solid Italic"/>
              </w:rPr>
            </w:pPr>
            <w:r>
              <w:rPr>
                <w:noProof/>
              </w:rPr>
              <w:drawing>
                <wp:inline distT="0" distB="0" distL="0" distR="0">
                  <wp:extent cx="180000" cy="180000"/>
                  <wp:effectExtent l="19050" t="0" r="0" b="0"/>
                  <wp:docPr id="17" name="Picture 17" descr="http://www.chineseetymology.org/CharacterImages/Lst/L30000/l32400/L324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chineseetymology.org/CharacterImages/Lst/L30000/l32400/L324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581063" w:rsidRPr="00670BD7" w:rsidRDefault="00581063" w:rsidP="00581063">
            <w:pPr>
              <w:jc w:val="center"/>
              <w:rPr>
                <w:rFonts w:ascii="Harlow Solid Italic" w:eastAsia="楷体" w:hAnsi="Harlow Solid Italic"/>
              </w:rPr>
            </w:pPr>
          </w:p>
        </w:tc>
        <w:tc>
          <w:tcPr>
            <w:tcW w:w="0" w:type="auto"/>
          </w:tcPr>
          <w:p w:rsidR="00581063" w:rsidRPr="00E22F48" w:rsidRDefault="00581063" w:rsidP="00A14ADB">
            <w:pPr>
              <w:keepNext/>
              <w:rPr>
                <w:rFonts w:ascii="叶根友毛笔行书" w:eastAsia="叶根友毛笔行书" w:hAnsi="Cambria" w:hint="eastAsia"/>
              </w:rPr>
            </w:pPr>
            <w:r w:rsidRPr="00E22F48">
              <w:rPr>
                <w:rFonts w:ascii="叶根友毛笔行书" w:eastAsia="叶根友毛笔行书" w:hAnsi="Cambria" w:hint="eastAsia"/>
                <w:u w:val="single"/>
              </w:rPr>
              <w:t>Fax</w:t>
            </w:r>
            <w:r w:rsidRPr="00E22F48">
              <w:rPr>
                <w:rFonts w:ascii="叶根友毛笔行书" w:eastAsia="叶根友毛笔行书" w:hAnsi="Cambria" w:hint="eastAsia"/>
              </w:rPr>
              <w:t>:</w:t>
            </w:r>
          </w:p>
        </w:tc>
        <w:tc>
          <w:tcPr>
            <w:tcW w:w="0" w:type="auto"/>
          </w:tcPr>
          <w:p w:rsidR="00581063" w:rsidRPr="00E22F48" w:rsidRDefault="00581063" w:rsidP="00A14ADB">
            <w:pPr>
              <w:keepNext/>
              <w:rPr>
                <w:rFonts w:ascii="MonoxSerifBoldItalic" w:eastAsia="华文隶书" w:hAnsi="MonoxSerifBoldItalic" w:cs="Microsoft Sans Serif"/>
              </w:rPr>
            </w:pPr>
            <w:r w:rsidRPr="00E22F48">
              <w:rPr>
                <w:rFonts w:ascii="MonoxSerifBoldItalic" w:eastAsia="华文隶书" w:hAnsi="MonoxSerifBoldItalic" w:cs="Microsoft Sans Serif"/>
              </w:rPr>
              <w:t>(86-10) 6277-2656</w:t>
            </w:r>
          </w:p>
        </w:tc>
      </w:tr>
      <w:tr w:rsidR="00425D48" w:rsidTr="008817CE">
        <w:trPr>
          <w:trHeight w:val="180"/>
        </w:trPr>
        <w:tc>
          <w:tcPr>
            <w:tcW w:w="0" w:type="auto"/>
            <w:vMerge/>
          </w:tcPr>
          <w:p w:rsidR="00581063" w:rsidRPr="00292E11" w:rsidRDefault="00581063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581063" w:rsidRPr="00292E11" w:rsidRDefault="00581063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581063" w:rsidRPr="00292E11" w:rsidRDefault="00581063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581063" w:rsidRPr="00292E11" w:rsidRDefault="00581063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  <w:vMerge/>
          </w:tcPr>
          <w:p w:rsidR="00581063" w:rsidRPr="00292E11" w:rsidRDefault="00581063" w:rsidP="00A14ADB">
            <w:pPr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81063" w:rsidRPr="00E22F48" w:rsidRDefault="00581063" w:rsidP="00A14ADB">
            <w:pPr>
              <w:keepNext/>
              <w:rPr>
                <w:rFonts w:ascii="叶根友毛笔行书" w:eastAsia="叶根友毛笔行书" w:hAnsi="Cambria" w:hint="eastAsia"/>
              </w:rPr>
            </w:pPr>
            <w:r w:rsidRPr="00E22F48">
              <w:rPr>
                <w:rFonts w:ascii="叶根友毛笔行书" w:eastAsia="叶根友毛笔行书" w:hAnsi="Cambria" w:hint="eastAsia"/>
                <w:u w:val="single"/>
              </w:rPr>
              <w:t>Email</w:t>
            </w:r>
            <w:r w:rsidRPr="00E22F48">
              <w:rPr>
                <w:rFonts w:ascii="叶根友毛笔行书" w:eastAsia="叶根友毛笔行书" w:hAnsi="Cambria" w:hint="eastAsia"/>
              </w:rPr>
              <w:t>:</w:t>
            </w:r>
          </w:p>
        </w:tc>
        <w:tc>
          <w:tcPr>
            <w:tcW w:w="0" w:type="auto"/>
          </w:tcPr>
          <w:p w:rsidR="00581063" w:rsidRPr="00E22F48" w:rsidRDefault="00581063" w:rsidP="00A14ADB">
            <w:pPr>
              <w:keepNext/>
              <w:rPr>
                <w:rFonts w:ascii="MonoxSerifBoldItalic" w:eastAsia="华文隶书" w:hAnsi="MonoxSerifBoldItalic" w:cs="Microsoft Sans Serif"/>
              </w:rPr>
            </w:pPr>
            <w:r w:rsidRPr="00E22F48">
              <w:rPr>
                <w:rFonts w:ascii="MonoxSerifBoldItalic" w:eastAsia="华文隶书" w:hAnsi="MonoxSerifBoldItalic" w:cs="Microsoft Sans Serif"/>
              </w:rPr>
              <w:t>ybh07@mails.tsinghua.edu.cn</w:t>
            </w:r>
          </w:p>
        </w:tc>
      </w:tr>
    </w:tbl>
    <w:p w:rsidR="00CB6315" w:rsidRDefault="00CB6315" w:rsidP="00CD7072">
      <w:pPr>
        <w:pStyle w:val="Caption"/>
      </w:pPr>
    </w:p>
    <w:p w:rsidR="00EE3D65" w:rsidRDefault="00EE3D65" w:rsidP="00EE3D65"/>
    <w:p w:rsidR="00EE3D65" w:rsidRPr="00EE3D65" w:rsidRDefault="00EE3D65" w:rsidP="00EE3D65"/>
    <w:sectPr w:rsidR="00EE3D65" w:rsidRPr="00EE3D65" w:rsidSect="00CB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PLungMen-B5"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叶根友毛笔行书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MonoxSerifBoldItalic">
    <w:panose1 w:val="02000806030000090004"/>
    <w:charset w:val="00"/>
    <w:family w:val="auto"/>
    <w:pitch w:val="variable"/>
    <w:sig w:usb0="800000AF" w:usb1="4000204A" w:usb2="00000000" w:usb3="00000000" w:csb0="00000009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2874"/>
    <w:rsid w:val="000074CB"/>
    <w:rsid w:val="0001288C"/>
    <w:rsid w:val="00066103"/>
    <w:rsid w:val="00084A51"/>
    <w:rsid w:val="000902FC"/>
    <w:rsid w:val="00091312"/>
    <w:rsid w:val="00097E89"/>
    <w:rsid w:val="000A03D7"/>
    <w:rsid w:val="000A16F2"/>
    <w:rsid w:val="000B11CA"/>
    <w:rsid w:val="000B61C2"/>
    <w:rsid w:val="000C42D4"/>
    <w:rsid w:val="00155B2A"/>
    <w:rsid w:val="001733DB"/>
    <w:rsid w:val="001939A2"/>
    <w:rsid w:val="00193F91"/>
    <w:rsid w:val="001A3303"/>
    <w:rsid w:val="001B2E4E"/>
    <w:rsid w:val="001C5F42"/>
    <w:rsid w:val="001D6AD6"/>
    <w:rsid w:val="001F2293"/>
    <w:rsid w:val="001F4345"/>
    <w:rsid w:val="002336F4"/>
    <w:rsid w:val="0024036B"/>
    <w:rsid w:val="00287802"/>
    <w:rsid w:val="002900A9"/>
    <w:rsid w:val="00292E11"/>
    <w:rsid w:val="002957B2"/>
    <w:rsid w:val="002B277F"/>
    <w:rsid w:val="002B4739"/>
    <w:rsid w:val="002C59E3"/>
    <w:rsid w:val="00320235"/>
    <w:rsid w:val="00340EF7"/>
    <w:rsid w:val="00362738"/>
    <w:rsid w:val="003819F6"/>
    <w:rsid w:val="003B1CC2"/>
    <w:rsid w:val="003C1126"/>
    <w:rsid w:val="003D417B"/>
    <w:rsid w:val="003E4044"/>
    <w:rsid w:val="003E4D5F"/>
    <w:rsid w:val="00403D2D"/>
    <w:rsid w:val="004059AD"/>
    <w:rsid w:val="00425D48"/>
    <w:rsid w:val="0044409F"/>
    <w:rsid w:val="00445E2A"/>
    <w:rsid w:val="004529C9"/>
    <w:rsid w:val="00454553"/>
    <w:rsid w:val="004559BD"/>
    <w:rsid w:val="004637C0"/>
    <w:rsid w:val="004769DB"/>
    <w:rsid w:val="00497D65"/>
    <w:rsid w:val="004C3479"/>
    <w:rsid w:val="004E206A"/>
    <w:rsid w:val="004F3DE7"/>
    <w:rsid w:val="004F7043"/>
    <w:rsid w:val="004F7D0A"/>
    <w:rsid w:val="0050366C"/>
    <w:rsid w:val="00503CC1"/>
    <w:rsid w:val="00550757"/>
    <w:rsid w:val="00581063"/>
    <w:rsid w:val="00590DC7"/>
    <w:rsid w:val="00593186"/>
    <w:rsid w:val="005A43BA"/>
    <w:rsid w:val="005A6015"/>
    <w:rsid w:val="005D5C8B"/>
    <w:rsid w:val="005D637E"/>
    <w:rsid w:val="0061366C"/>
    <w:rsid w:val="006156E4"/>
    <w:rsid w:val="006302BA"/>
    <w:rsid w:val="00635EAB"/>
    <w:rsid w:val="00642532"/>
    <w:rsid w:val="00651A84"/>
    <w:rsid w:val="00670BD7"/>
    <w:rsid w:val="00692B2A"/>
    <w:rsid w:val="006B2CA1"/>
    <w:rsid w:val="006C4059"/>
    <w:rsid w:val="006F289C"/>
    <w:rsid w:val="00733EAE"/>
    <w:rsid w:val="0077581B"/>
    <w:rsid w:val="007915C5"/>
    <w:rsid w:val="007C1757"/>
    <w:rsid w:val="0080456B"/>
    <w:rsid w:val="00813E90"/>
    <w:rsid w:val="0085662C"/>
    <w:rsid w:val="0086505B"/>
    <w:rsid w:val="0086594F"/>
    <w:rsid w:val="008817CE"/>
    <w:rsid w:val="008934C0"/>
    <w:rsid w:val="008A438B"/>
    <w:rsid w:val="008C4EEC"/>
    <w:rsid w:val="00920E03"/>
    <w:rsid w:val="00937285"/>
    <w:rsid w:val="0094062C"/>
    <w:rsid w:val="009549FE"/>
    <w:rsid w:val="009567C4"/>
    <w:rsid w:val="00964B47"/>
    <w:rsid w:val="00971991"/>
    <w:rsid w:val="00995954"/>
    <w:rsid w:val="009A2D68"/>
    <w:rsid w:val="009A3A1D"/>
    <w:rsid w:val="009B157C"/>
    <w:rsid w:val="009D0892"/>
    <w:rsid w:val="009E2434"/>
    <w:rsid w:val="009E6246"/>
    <w:rsid w:val="009E77F3"/>
    <w:rsid w:val="00A12393"/>
    <w:rsid w:val="00A14ADB"/>
    <w:rsid w:val="00A15615"/>
    <w:rsid w:val="00A17B32"/>
    <w:rsid w:val="00A71BCF"/>
    <w:rsid w:val="00A9528F"/>
    <w:rsid w:val="00AC28F1"/>
    <w:rsid w:val="00AC715D"/>
    <w:rsid w:val="00B008C0"/>
    <w:rsid w:val="00B01384"/>
    <w:rsid w:val="00B04EC4"/>
    <w:rsid w:val="00B14A2C"/>
    <w:rsid w:val="00B14FD3"/>
    <w:rsid w:val="00B266AE"/>
    <w:rsid w:val="00B30C74"/>
    <w:rsid w:val="00B40CB3"/>
    <w:rsid w:val="00B43CE0"/>
    <w:rsid w:val="00B44BEB"/>
    <w:rsid w:val="00B517DA"/>
    <w:rsid w:val="00B615CD"/>
    <w:rsid w:val="00BA548F"/>
    <w:rsid w:val="00BC2874"/>
    <w:rsid w:val="00BE7A4A"/>
    <w:rsid w:val="00C14224"/>
    <w:rsid w:val="00C5363A"/>
    <w:rsid w:val="00C90839"/>
    <w:rsid w:val="00C947DD"/>
    <w:rsid w:val="00C95F18"/>
    <w:rsid w:val="00CB069A"/>
    <w:rsid w:val="00CB6315"/>
    <w:rsid w:val="00CD28EC"/>
    <w:rsid w:val="00CD6F26"/>
    <w:rsid w:val="00CD7072"/>
    <w:rsid w:val="00CE0FA0"/>
    <w:rsid w:val="00D069DA"/>
    <w:rsid w:val="00D106E8"/>
    <w:rsid w:val="00D1389D"/>
    <w:rsid w:val="00D16B31"/>
    <w:rsid w:val="00D3295E"/>
    <w:rsid w:val="00D40B96"/>
    <w:rsid w:val="00D72A5D"/>
    <w:rsid w:val="00DB6CC4"/>
    <w:rsid w:val="00DE5E9D"/>
    <w:rsid w:val="00E1324A"/>
    <w:rsid w:val="00E22F48"/>
    <w:rsid w:val="00E30463"/>
    <w:rsid w:val="00E43FA3"/>
    <w:rsid w:val="00E74CC0"/>
    <w:rsid w:val="00E82D86"/>
    <w:rsid w:val="00E83DB6"/>
    <w:rsid w:val="00EB13FB"/>
    <w:rsid w:val="00EC640B"/>
    <w:rsid w:val="00ED1993"/>
    <w:rsid w:val="00ED72E3"/>
    <w:rsid w:val="00EE173B"/>
    <w:rsid w:val="00EE3D65"/>
    <w:rsid w:val="00EF083D"/>
    <w:rsid w:val="00EF0F2A"/>
    <w:rsid w:val="00F07C06"/>
    <w:rsid w:val="00F21CCC"/>
    <w:rsid w:val="00F57B78"/>
    <w:rsid w:val="00F610CE"/>
    <w:rsid w:val="00F804D5"/>
    <w:rsid w:val="00F91773"/>
    <w:rsid w:val="00F94FF1"/>
    <w:rsid w:val="00F97320"/>
    <w:rsid w:val="00FB6D5E"/>
    <w:rsid w:val="00FB73E8"/>
    <w:rsid w:val="00FE3453"/>
    <w:rsid w:val="00FF5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1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0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D707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32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2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</Words>
  <Characters>238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15</cp:revision>
  <dcterms:created xsi:type="dcterms:W3CDTF">2009-05-01T01:25:00Z</dcterms:created>
  <dcterms:modified xsi:type="dcterms:W3CDTF">2009-05-03T07:35:00Z</dcterms:modified>
</cp:coreProperties>
</file>